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2D1" w:rsidRDefault="005154DD">
      <w:pPr>
        <w:pStyle w:val="Heading1"/>
      </w:pPr>
      <w:r>
        <w:t xml:space="preserve">App functionality </w:t>
      </w:r>
    </w:p>
    <w:p w:rsidR="00FF52D1" w:rsidRDefault="005154DD" w:rsidP="005154DD">
      <w:pPr>
        <w:pStyle w:val="ListBullet"/>
      </w:pPr>
      <w:r>
        <w:t>Three date suggestions filter from prior use</w:t>
      </w:r>
    </w:p>
    <w:p w:rsidR="005154DD" w:rsidRDefault="005154DD" w:rsidP="005154DD">
      <w:pPr>
        <w:pStyle w:val="ListBullet"/>
      </w:pPr>
      <w:r>
        <w:t>Rating system</w:t>
      </w:r>
    </w:p>
    <w:p w:rsidR="005154DD" w:rsidRDefault="005154DD" w:rsidP="005154DD">
      <w:pPr>
        <w:pStyle w:val="ListBullet"/>
      </w:pPr>
      <w:r>
        <w:t>Filter- Date, weather, cost</w:t>
      </w:r>
    </w:p>
    <w:p w:rsidR="005154DD" w:rsidRDefault="005154DD" w:rsidP="005154DD">
      <w:pPr>
        <w:pStyle w:val="ListBullet"/>
      </w:pPr>
      <w:r>
        <w:t>Date suggestion Facebook API (Events)</w:t>
      </w:r>
    </w:p>
    <w:p w:rsidR="005154DD" w:rsidRDefault="005154DD" w:rsidP="005154DD">
      <w:pPr>
        <w:pStyle w:val="ListBullet"/>
      </w:pPr>
      <w:r>
        <w:t>Facebook Share</w:t>
      </w:r>
    </w:p>
    <w:p w:rsidR="005154DD" w:rsidRDefault="005154DD" w:rsidP="005154DD">
      <w:pPr>
        <w:pStyle w:val="ListBullet"/>
      </w:pPr>
      <w:r>
        <w:t>onClick of 3 suggestions opens overlaying window</w:t>
      </w:r>
    </w:p>
    <w:p w:rsidR="005154DD" w:rsidRDefault="005154DD" w:rsidP="005154DD">
      <w:pPr>
        <w:pStyle w:val="ListBullet"/>
      </w:pPr>
      <w:r>
        <w:t>Date calendar reminder</w:t>
      </w:r>
    </w:p>
    <w:p w:rsidR="005154DD" w:rsidRDefault="005154DD" w:rsidP="005154DD">
      <w:pPr>
        <w:pStyle w:val="ListBullet"/>
      </w:pPr>
      <w:r>
        <w:t>An add date idea area</w:t>
      </w:r>
    </w:p>
    <w:p w:rsidR="005154DD" w:rsidRDefault="005154DD" w:rsidP="005154DD">
      <w:pPr>
        <w:pStyle w:val="ListBullet"/>
      </w:pPr>
      <w:r>
        <w:t>Add personal list of dates and let them make them publicly available</w:t>
      </w:r>
    </w:p>
    <w:p w:rsidR="005154DD" w:rsidRDefault="005154DD" w:rsidP="005154DD">
      <w:pPr>
        <w:pStyle w:val="ListBullet"/>
      </w:pPr>
      <w:r>
        <w:t>Button that lets you click done before</w:t>
      </w:r>
    </w:p>
    <w:p w:rsidR="005154DD" w:rsidRDefault="005154DD" w:rsidP="005154DD">
      <w:pPr>
        <w:pStyle w:val="ListBullet"/>
      </w:pPr>
      <w:r>
        <w:t>Screen from button press</w:t>
      </w:r>
    </w:p>
    <w:p w:rsidR="005154DD" w:rsidRDefault="005154DD" w:rsidP="005154DD">
      <w:pPr>
        <w:pStyle w:val="ListBullet"/>
      </w:pPr>
      <w:r>
        <w:t>Random date button</w:t>
      </w:r>
      <w:bookmarkStart w:id="0" w:name="_GoBack"/>
      <w:bookmarkEnd w:id="0"/>
    </w:p>
    <w:p w:rsidR="00FF52D1" w:rsidRDefault="005154DD" w:rsidP="005154DD">
      <w:pPr>
        <w:pStyle w:val="ListBullet"/>
      </w:pPr>
      <w:r>
        <w:t>Custom: date filter, cost, time, date, indoor, location, temp scale, activity level, date group size, distance</w:t>
      </w:r>
    </w:p>
    <w:sectPr w:rsidR="00FF52D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779" w:rsidRDefault="00313779">
      <w:r>
        <w:separator/>
      </w:r>
    </w:p>
    <w:p w:rsidR="00313779" w:rsidRDefault="00313779"/>
  </w:endnote>
  <w:endnote w:type="continuationSeparator" w:id="0">
    <w:p w:rsidR="00313779" w:rsidRDefault="00313779">
      <w:r>
        <w:continuationSeparator/>
      </w:r>
    </w:p>
    <w:p w:rsidR="00313779" w:rsidRDefault="00313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52D1" w:rsidRDefault="003137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779" w:rsidRDefault="00313779">
      <w:r>
        <w:separator/>
      </w:r>
    </w:p>
    <w:p w:rsidR="00313779" w:rsidRDefault="00313779"/>
  </w:footnote>
  <w:footnote w:type="continuationSeparator" w:id="0">
    <w:p w:rsidR="00313779" w:rsidRDefault="00313779">
      <w:r>
        <w:continuationSeparator/>
      </w:r>
    </w:p>
    <w:p w:rsidR="00313779" w:rsidRDefault="003137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DD"/>
    <w:rsid w:val="00313779"/>
    <w:rsid w:val="005154DD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FE43"/>
  <w15:chartTrackingRefBased/>
  <w15:docId w15:val="{44ABA860-B9A5-AC47-AAC2-D18B2173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evor/Library/Containers/com.microsoft.Word/Data/Library/Application%20Support/Microsoft/Office/16.0/DTS/en-US%7b9F70927F-881F-3C45-9B9A-844510715AF9%7d/%7b4EDFE462-2800-DA46-83D6-99FCA9DF3AA4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67"/>
    <w:rsid w:val="00D0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1D36AE10860F4682912A9D411C3C2A">
    <w:name w:val="221D36AE10860F4682912A9D411C3C2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1CBCEB40F032A4F90442B908AC7EFDD">
    <w:name w:val="01CBCEB40F032A4F90442B908AC7EF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Cutler</dc:creator>
  <cp:keywords/>
  <dc:description/>
  <cp:lastModifiedBy>Trevor Cutler</cp:lastModifiedBy>
  <cp:revision>1</cp:revision>
  <dcterms:created xsi:type="dcterms:W3CDTF">2018-03-09T18:12:00Z</dcterms:created>
  <dcterms:modified xsi:type="dcterms:W3CDTF">2018-03-09T18:21:00Z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